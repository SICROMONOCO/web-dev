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D1448" w14:textId="5A4FC2D6" w:rsidR="00BF216A" w:rsidRDefault="00B44107" w:rsidP="00332C2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F27C5C" wp14:editId="18080DE3">
                <wp:simplePos x="0" y="0"/>
                <wp:positionH relativeFrom="column">
                  <wp:posOffset>-875995</wp:posOffset>
                </wp:positionH>
                <wp:positionV relativeFrom="paragraph">
                  <wp:posOffset>-628650</wp:posOffset>
                </wp:positionV>
                <wp:extent cx="7769621" cy="1819274"/>
                <wp:effectExtent l="0" t="0" r="3175" b="0"/>
                <wp:wrapNone/>
                <wp:docPr id="102407584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9621" cy="181927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B27A9" id="Rectangle 14" o:spid="_x0000_s1026" style="position:absolute;margin-left:-69pt;margin-top:-49.5pt;width:611.8pt;height:143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" fillcolor="black [3213]" stroked="f"/>
            </w:pict>
          </mc:Fallback>
        </mc:AlternateContent>
      </w: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9504"/>
      </w:tblGrid>
      <w:tr w:rsidR="00BF216A" w:rsidRPr="00D110BB" w14:paraId="3506E1E9" w14:textId="77777777" w:rsidTr="00AC4D3E">
        <w:trPr>
          <w:trHeight w:val="1593"/>
        </w:trPr>
        <w:tc>
          <w:tcPr>
            <w:tcW w:w="9504" w:type="dxa"/>
            <w:vAlign w:val="bottom"/>
          </w:tcPr>
          <w:p w14:paraId="08801734" w14:textId="40BBC143" w:rsidR="00BF216A" w:rsidRPr="009E2F8F" w:rsidRDefault="00661F96" w:rsidP="00DA013F">
            <w:pPr>
              <w:pStyle w:val="Heading1"/>
            </w:pPr>
            <w:r>
              <w:t>Development Web</w:t>
            </w:r>
          </w:p>
        </w:tc>
      </w:tr>
      <w:tr w:rsidR="00BF216A" w:rsidRPr="00D110BB" w14:paraId="252CC537" w14:textId="77777777" w:rsidTr="00AC4D3E">
        <w:trPr>
          <w:trHeight w:val="540"/>
        </w:trPr>
        <w:tc>
          <w:tcPr>
            <w:tcW w:w="9504" w:type="dxa"/>
          </w:tcPr>
          <w:p w14:paraId="46D3C284" w14:textId="77777777" w:rsidR="00BF216A" w:rsidRDefault="00BF216A" w:rsidP="00AC4D3E"/>
          <w:p w14:paraId="64156E13" w14:textId="420E49BC" w:rsidR="00661F96" w:rsidRPr="00661F96" w:rsidRDefault="00661F96" w:rsidP="00AC4D3E">
            <w:pPr>
              <w:rPr>
                <w:b/>
                <w:bCs/>
              </w:rPr>
            </w:pPr>
            <w:r w:rsidRPr="00661F96">
              <w:rPr>
                <w:b/>
                <w:bCs/>
              </w:rPr>
              <w:t>TRAVAIL PRATIQUE 1</w:t>
            </w:r>
          </w:p>
        </w:tc>
      </w:tr>
      <w:tr w:rsidR="00BF216A" w:rsidRPr="00D110BB" w14:paraId="53772EF6" w14:textId="77777777" w:rsidTr="00F53936">
        <w:trPr>
          <w:trHeight w:val="495"/>
        </w:trPr>
        <w:tc>
          <w:tcPr>
            <w:tcW w:w="9504" w:type="dxa"/>
            <w:tcBorders>
              <w:bottom w:val="single" w:sz="6" w:space="0" w:color="auto"/>
            </w:tcBorders>
          </w:tcPr>
          <w:p w14:paraId="66F155D8" w14:textId="3CE86404" w:rsidR="00BF216A" w:rsidRPr="009E2F8F" w:rsidRDefault="004E554D" w:rsidP="00F53936">
            <w:r>
              <w:t>Créez une page web en HTML qui affiche votre emploi du temps.</w:t>
            </w:r>
          </w:p>
        </w:tc>
      </w:tr>
      <w:tr w:rsidR="00575EF5" w:rsidRPr="00207307" w14:paraId="47A2C2AE" w14:textId="77777777" w:rsidTr="00B44107">
        <w:trPr>
          <w:trHeight w:val="8325"/>
        </w:trPr>
        <w:tc>
          <w:tcPr>
            <w:tcW w:w="9504" w:type="dxa"/>
          </w:tcPr>
          <w:p w14:paraId="23527B4A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>&lt;!DOCTYPE html&gt;</w:t>
            </w:r>
          </w:p>
          <w:p w14:paraId="63D27E87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>&lt;html&gt;</w:t>
            </w:r>
          </w:p>
          <w:p w14:paraId="101E7B50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>&lt;head&gt;</w:t>
            </w:r>
          </w:p>
          <w:p w14:paraId="3D65AA19" w14:textId="678A33F1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&lt;title&gt;CS - S3 </w:t>
            </w:r>
            <w:r w:rsidR="005C22FD"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>Emploi du temps</w:t>
            </w: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>&lt;/title&gt;</w:t>
            </w:r>
          </w:p>
          <w:p w14:paraId="7DCFEE7F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>&lt;/head&gt;</w:t>
            </w:r>
          </w:p>
          <w:p w14:paraId="2CE5856A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>&lt;body&gt;</w:t>
            </w:r>
          </w:p>
          <w:p w14:paraId="27181E29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</w:p>
          <w:p w14:paraId="782C8579" w14:textId="76638DD9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&lt;h1&gt;CS - S3 </w:t>
            </w:r>
            <w:r w:rsidR="005C22FD"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>Emploi du temps</w:t>
            </w: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(2025-2026 AU)&lt;/h1&gt;</w:t>
            </w:r>
          </w:p>
          <w:p w14:paraId="078E2957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</w:p>
          <w:p w14:paraId="7AD443AA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>&lt;table border="1" cellpadding="5" cellspacing="0"&gt;</w:t>
            </w:r>
          </w:p>
          <w:p w14:paraId="0A7A1EF9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&lt;thead&gt;</w:t>
            </w:r>
          </w:p>
          <w:p w14:paraId="0AFF8E41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&lt;tr&gt;</w:t>
            </w:r>
          </w:p>
          <w:p w14:paraId="0AD89C7A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&lt;th&gt;&lt;/th&gt;</w:t>
            </w:r>
          </w:p>
          <w:p w14:paraId="6674ECBA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&lt;th&gt;9h00-10h30&lt;/th&gt;</w:t>
            </w:r>
          </w:p>
          <w:p w14:paraId="762DCBB7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&lt;th&gt;10h35-12h05&lt;/th&gt;</w:t>
            </w:r>
          </w:p>
          <w:p w14:paraId="71362B0B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&lt;th&gt;12h15-13h45&lt;/th&gt;</w:t>
            </w:r>
          </w:p>
          <w:p w14:paraId="2A535646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&lt;th&gt;13h50-15h20&lt;/th&gt;</w:t>
            </w:r>
          </w:p>
          <w:p w14:paraId="5E519782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&lt;th&gt;15h30-17h00&lt;/th&gt;</w:t>
            </w:r>
          </w:p>
          <w:p w14:paraId="014C929B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&lt;th&gt;17h05-18h35&lt;/th&gt;</w:t>
            </w:r>
          </w:p>
          <w:p w14:paraId="2E93FD6A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&lt;/tr&gt;</w:t>
            </w:r>
          </w:p>
          <w:p w14:paraId="5D4C85CC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&lt;/thead&gt;</w:t>
            </w:r>
          </w:p>
          <w:p w14:paraId="4818FE5F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&lt;tbody&gt;</w:t>
            </w:r>
          </w:p>
          <w:p w14:paraId="4BEBD302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&lt;tr&gt;</w:t>
            </w:r>
          </w:p>
          <w:p w14:paraId="40849640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&lt;td&gt;Lundi&lt;/td&gt;</w:t>
            </w:r>
          </w:p>
          <w:p w14:paraId="3A320A49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&lt;td&gt;Sécurité Système&lt;br&gt;Salle 1&lt;br&gt;Pr. R. Dakir&lt;/td&gt;</w:t>
            </w:r>
          </w:p>
          <w:p w14:paraId="06EFEEDD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&lt;td&gt;Sécurité Système&lt;br&gt;Salle 1&lt;br&gt;Pr. R. Dakir&lt;/td&gt;</w:t>
            </w:r>
          </w:p>
          <w:p w14:paraId="5424A7AC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&lt;td&gt;&lt;/td&gt;</w:t>
            </w:r>
          </w:p>
          <w:p w14:paraId="114B2D86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&lt;td&gt;Systèmes et Réseaux III&lt;br&gt;Salle 1&lt;br&gt;Pr. R. Dakir&lt;/td&gt;</w:t>
            </w:r>
          </w:p>
          <w:p w14:paraId="5C19E576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&lt;td&gt;Systèmes et Réseaux III&lt;br&gt;Salle 1&lt;br&gt;Pr. R. Dakir&lt;/td&gt;</w:t>
            </w:r>
          </w:p>
          <w:p w14:paraId="79F1C2C5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&lt;td&gt;&lt;/td&gt;</w:t>
            </w:r>
          </w:p>
          <w:p w14:paraId="0A90C769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&lt;/tr&gt;</w:t>
            </w:r>
          </w:p>
          <w:p w14:paraId="004DF8FA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&lt;tr&gt;</w:t>
            </w:r>
          </w:p>
          <w:p w14:paraId="0F34A325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&lt;td&gt;Mardi&lt;/td&gt;</w:t>
            </w:r>
          </w:p>
          <w:p w14:paraId="502B9A5C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&lt;td&gt;LE - Français&lt;br&gt;Salle 1&lt;br&gt;Pr. D. Ahajji&lt;/td&gt;</w:t>
            </w:r>
          </w:p>
          <w:p w14:paraId="67442D48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&lt;td&gt;Développement logiciel&lt;br&gt;Salle 1&lt;br&gt;Pr. Y. Chawki&lt;/td&gt;</w:t>
            </w:r>
          </w:p>
          <w:p w14:paraId="2BED660A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&lt;td&gt;Développement logiciel&lt;br&gt;Salle 1&lt;br&gt;Pr. Y. Chawki&lt;/td&gt;</w:t>
            </w:r>
          </w:p>
          <w:p w14:paraId="3981CE69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&lt;td&gt;&lt;/td&gt;</w:t>
            </w:r>
          </w:p>
          <w:p w14:paraId="39E6173D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&lt;td&gt;&lt;/td&gt;</w:t>
            </w:r>
          </w:p>
          <w:p w14:paraId="23A61452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&lt;td&gt;&lt;/td&gt;</w:t>
            </w:r>
          </w:p>
          <w:p w14:paraId="65B57A80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&lt;/tr&gt;</w:t>
            </w:r>
          </w:p>
          <w:p w14:paraId="2754E14F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&lt;tr&gt;</w:t>
            </w:r>
          </w:p>
          <w:p w14:paraId="2C33DA4D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&lt;td&gt;Mercredi&lt;/td&gt;</w:t>
            </w:r>
          </w:p>
          <w:p w14:paraId="2F24C256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&lt;td colspan="6"&gt;&lt;/td&gt;</w:t>
            </w:r>
          </w:p>
          <w:p w14:paraId="0F330D68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&lt;/tr&gt;</w:t>
            </w:r>
          </w:p>
          <w:p w14:paraId="4C9F3FE2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&lt;tr&gt;</w:t>
            </w:r>
          </w:p>
          <w:p w14:paraId="609A6DE1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&lt;td&gt;Jeudi&lt;/td&gt;</w:t>
            </w:r>
          </w:p>
          <w:p w14:paraId="5199A1F1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lastRenderedPageBreak/>
              <w:t xml:space="preserve">      &lt;td&gt;&lt;/td&gt;</w:t>
            </w:r>
          </w:p>
          <w:p w14:paraId="4785CCA6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&lt;td&gt;&lt;/td&gt;</w:t>
            </w:r>
          </w:p>
          <w:p w14:paraId="4C3D8232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&lt;td&gt;&lt;/td&gt;</w:t>
            </w:r>
          </w:p>
          <w:p w14:paraId="7FB95D8A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&lt;td&gt;POO&lt;br&gt;Salle 1&lt;br&gt;Pr. ??&lt;/td&gt;</w:t>
            </w:r>
          </w:p>
          <w:p w14:paraId="6D15F427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&lt;td&gt;POO&lt;br&gt;Salle 1&lt;br&gt;Pr. ??&lt;/td&gt;</w:t>
            </w:r>
          </w:p>
          <w:p w14:paraId="10A3BB2D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&lt;td&gt;&lt;/td&gt;</w:t>
            </w:r>
          </w:p>
          <w:p w14:paraId="1D6F7455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&lt;/tr&gt;</w:t>
            </w:r>
          </w:p>
          <w:p w14:paraId="35AC879F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&lt;tr&gt;</w:t>
            </w:r>
          </w:p>
          <w:p w14:paraId="5D04A437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&lt;td&gt;Vendredi&lt;/td&gt;</w:t>
            </w:r>
          </w:p>
          <w:p w14:paraId="0D26FFE7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&lt;td&gt;&lt;/td&gt;</w:t>
            </w:r>
          </w:p>
          <w:p w14:paraId="672C69D7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&lt;td&gt;&lt;/td&gt;</w:t>
            </w:r>
          </w:p>
          <w:p w14:paraId="6672B91E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&lt;td&gt;&lt;/td&gt;</w:t>
            </w:r>
          </w:p>
          <w:p w14:paraId="0DC21968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&lt;td&gt;&lt;/td&gt;</w:t>
            </w:r>
          </w:p>
          <w:p w14:paraId="5B743E44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&lt;td&gt;Management 3&lt;br&gt;Salle 1&lt;br&gt;Pr. Hangour&lt;/td&gt;</w:t>
            </w:r>
          </w:p>
          <w:p w14:paraId="32F7E7DB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&lt;td&gt;Management 3&lt;br&gt;Salle 1&lt;br&gt;Pr. Hangour&lt;/td&gt;</w:t>
            </w:r>
          </w:p>
          <w:p w14:paraId="0F400E33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&lt;/tr&gt;</w:t>
            </w:r>
          </w:p>
          <w:p w14:paraId="482FED4D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&lt;tr&gt;</w:t>
            </w:r>
          </w:p>
          <w:p w14:paraId="1BB45659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&lt;td&gt;Samedi&lt;/td&gt;</w:t>
            </w:r>
          </w:p>
          <w:p w14:paraId="0415310B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&lt;td&gt;Technologie web&lt;br&gt;Salle 1&lt;br&gt;Pr. O. Kamal&lt;/td&gt;</w:t>
            </w:r>
          </w:p>
          <w:p w14:paraId="6C16CFF2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&lt;td&gt;Technologie web&lt;br&gt;Salle 1&lt;br&gt;Pr. O. Kamal&lt;/td&gt;</w:t>
            </w:r>
          </w:p>
          <w:p w14:paraId="633329A2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&lt;td&gt;&lt;/td&gt;</w:t>
            </w:r>
          </w:p>
          <w:p w14:paraId="30207E8D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&lt;td&gt;&lt;/td&gt;</w:t>
            </w:r>
          </w:p>
          <w:p w14:paraId="7889B4D1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&lt;td&gt;&lt;/td&gt;</w:t>
            </w:r>
          </w:p>
          <w:p w14:paraId="238C088E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  &lt;td&gt;&lt;/td&gt;</w:t>
            </w:r>
          </w:p>
          <w:p w14:paraId="653159F0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  &lt;/tr&gt;</w:t>
            </w:r>
          </w:p>
          <w:p w14:paraId="329701D6" w14:textId="77777777" w:rsidR="00EC06A8" w:rsidRPr="00207307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  &lt;/tbody&gt;</w:t>
            </w:r>
          </w:p>
          <w:p w14:paraId="4AF9FCFD" w14:textId="4FFC9CAD" w:rsidR="00EC06A8" w:rsidRPr="00207307" w:rsidRDefault="00EC06A8" w:rsidP="002C0829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>&lt;/table&gt;</w:t>
            </w:r>
          </w:p>
          <w:p w14:paraId="7D2BB954" w14:textId="44589888" w:rsidR="00EC06A8" w:rsidRPr="00207307" w:rsidRDefault="00EC06A8" w:rsidP="002C0829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>&lt;/body&gt;</w:t>
            </w:r>
          </w:p>
          <w:p w14:paraId="3FDF5144" w14:textId="77777777" w:rsidR="00EC06A8" w:rsidRDefault="00EC06A8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 w:rsidRPr="00207307">
              <w:rPr>
                <w:rFonts w:ascii="Consolas" w:hAnsi="Consolas" w:cs="Biome Light"/>
                <w:sz w:val="16"/>
                <w:szCs w:val="16"/>
                <w:lang w:val="en-GB" w:bidi="en-GB"/>
              </w:rPr>
              <w:t>&lt;/html&gt;</w:t>
            </w:r>
          </w:p>
          <w:p w14:paraId="4FF7F9FF" w14:textId="77777777" w:rsidR="007833E7" w:rsidRDefault="007833E7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</w:p>
          <w:p w14:paraId="7EB6D8A9" w14:textId="7B4B462D" w:rsidR="007833E7" w:rsidRPr="00207307" w:rsidRDefault="007833E7" w:rsidP="00EC06A8">
            <w:pPr>
              <w:rPr>
                <w:rFonts w:ascii="Consolas" w:hAnsi="Consolas" w:cs="Biome Light"/>
                <w:sz w:val="16"/>
                <w:szCs w:val="16"/>
                <w:lang w:val="en-GB" w:bidi="en-GB"/>
              </w:rPr>
            </w:pPr>
            <w:r>
              <w:rPr>
                <w:rFonts w:ascii="Consolas" w:hAnsi="Consolas" w:cs="Biome Light"/>
                <w:sz w:val="16"/>
                <w:szCs w:val="16"/>
                <w:lang w:val="en-GB" w:bidi="en-GB"/>
              </w:rPr>
              <w:t xml:space="preserve">Bilal siki </w:t>
            </w:r>
            <w:r w:rsidR="0007360B">
              <w:rPr>
                <w:rFonts w:ascii="Consolas" w:hAnsi="Consolas" w:cs="Biome Light"/>
                <w:sz w:val="16"/>
                <w:szCs w:val="16"/>
                <w:lang w:val="en-GB" w:bidi="en-GB"/>
              </w:rPr>
              <w:t>D</w:t>
            </w:r>
            <w:r>
              <w:rPr>
                <w:rFonts w:ascii="Consolas" w:hAnsi="Consolas" w:cs="Biome Light"/>
                <w:sz w:val="16"/>
                <w:szCs w:val="16"/>
                <w:lang w:val="en-GB" w:bidi="en-GB"/>
              </w:rPr>
              <w:t>134402021</w:t>
            </w:r>
          </w:p>
        </w:tc>
      </w:tr>
    </w:tbl>
    <w:p w14:paraId="4E683366" w14:textId="77777777" w:rsidR="00154BEA" w:rsidRPr="00D110BB" w:rsidRDefault="00154BEA" w:rsidP="00332C22"/>
    <w:sectPr w:rsidR="00154BEA" w:rsidRPr="00D110BB" w:rsidSect="00BF216A">
      <w:pgSz w:w="12240" w:h="15840" w:code="1"/>
      <w:pgMar w:top="990" w:right="1368" w:bottom="1440" w:left="1368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72577" w14:textId="77777777" w:rsidR="00B3547D" w:rsidRDefault="00B3547D">
      <w:pPr>
        <w:spacing w:line="240" w:lineRule="auto"/>
      </w:pPr>
      <w:r>
        <w:separator/>
      </w:r>
    </w:p>
  </w:endnote>
  <w:endnote w:type="continuationSeparator" w:id="0">
    <w:p w14:paraId="059AC615" w14:textId="77777777" w:rsidR="00B3547D" w:rsidRDefault="00B3547D">
      <w:pPr>
        <w:spacing w:line="240" w:lineRule="auto"/>
      </w:pPr>
      <w:r>
        <w:continuationSeparator/>
      </w:r>
    </w:p>
  </w:endnote>
  <w:endnote w:type="continuationNotice" w:id="1">
    <w:p w14:paraId="2D71975B" w14:textId="77777777" w:rsidR="00B3547D" w:rsidRDefault="00B3547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aleway">
    <w:altName w:val="Trebuchet MS"/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Rod">
    <w:altName w:val="Tahoma"/>
    <w:panose1 w:val="02030509050101010101"/>
    <w:charset w:val="B1"/>
    <w:family w:val="modern"/>
    <w:pitch w:val="fixed"/>
    <w:sig w:usb0="00000803" w:usb1="00000000" w:usb2="00000000" w:usb3="00000000" w:csb0="0000002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iome Light">
    <w:panose1 w:val="020B0303030204020804"/>
    <w:charset w:val="00"/>
    <w:family w:val="swiss"/>
    <w:pitch w:val="variable"/>
    <w:sig w:usb0="A11526FF" w:usb1="8000000A" w:usb2="0001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74068" w14:textId="77777777" w:rsidR="00B3547D" w:rsidRDefault="00B3547D">
      <w:pPr>
        <w:spacing w:line="240" w:lineRule="auto"/>
      </w:pPr>
      <w:r>
        <w:separator/>
      </w:r>
    </w:p>
  </w:footnote>
  <w:footnote w:type="continuationSeparator" w:id="0">
    <w:p w14:paraId="4C1E4708" w14:textId="77777777" w:rsidR="00B3547D" w:rsidRDefault="00B3547D">
      <w:pPr>
        <w:spacing w:line="240" w:lineRule="auto"/>
      </w:pPr>
      <w:r>
        <w:continuationSeparator/>
      </w:r>
    </w:p>
  </w:footnote>
  <w:footnote w:type="continuationNotice" w:id="1">
    <w:p w14:paraId="1BF78F2A" w14:textId="77777777" w:rsidR="00B3547D" w:rsidRDefault="00B3547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02CC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D086296"/>
    <w:multiLevelType w:val="hybridMultilevel"/>
    <w:tmpl w:val="C1847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E24D4"/>
    <w:multiLevelType w:val="hybridMultilevel"/>
    <w:tmpl w:val="1982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0456B"/>
    <w:multiLevelType w:val="hybridMultilevel"/>
    <w:tmpl w:val="B6DE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34263965">
    <w:abstractNumId w:val="15"/>
  </w:num>
  <w:num w:numId="2" w16cid:durableId="102263965">
    <w:abstractNumId w:val="9"/>
  </w:num>
  <w:num w:numId="3" w16cid:durableId="2031493061">
    <w:abstractNumId w:val="7"/>
  </w:num>
  <w:num w:numId="4" w16cid:durableId="2135782524">
    <w:abstractNumId w:val="6"/>
  </w:num>
  <w:num w:numId="5" w16cid:durableId="1501893897">
    <w:abstractNumId w:val="5"/>
  </w:num>
  <w:num w:numId="6" w16cid:durableId="900408863">
    <w:abstractNumId w:val="4"/>
  </w:num>
  <w:num w:numId="7" w16cid:durableId="686098291">
    <w:abstractNumId w:val="14"/>
  </w:num>
  <w:num w:numId="8" w16cid:durableId="684943165">
    <w:abstractNumId w:val="10"/>
  </w:num>
  <w:num w:numId="9" w16cid:durableId="1966808343">
    <w:abstractNumId w:val="16"/>
  </w:num>
  <w:num w:numId="10" w16cid:durableId="1953396153">
    <w:abstractNumId w:val="8"/>
  </w:num>
  <w:num w:numId="11" w16cid:durableId="1902135152">
    <w:abstractNumId w:val="3"/>
  </w:num>
  <w:num w:numId="12" w16cid:durableId="957448111">
    <w:abstractNumId w:val="2"/>
  </w:num>
  <w:num w:numId="13" w16cid:durableId="922377908">
    <w:abstractNumId w:val="1"/>
  </w:num>
  <w:num w:numId="14" w16cid:durableId="975187802">
    <w:abstractNumId w:val="0"/>
  </w:num>
  <w:num w:numId="15" w16cid:durableId="1394769507">
    <w:abstractNumId w:val="9"/>
    <w:lvlOverride w:ilvl="0">
      <w:startOverride w:val="1"/>
    </w:lvlOverride>
  </w:num>
  <w:num w:numId="16" w16cid:durableId="1231110410">
    <w:abstractNumId w:val="11"/>
  </w:num>
  <w:num w:numId="17" w16cid:durableId="810177207">
    <w:abstractNumId w:val="9"/>
  </w:num>
  <w:num w:numId="18" w16cid:durableId="172885957">
    <w:abstractNumId w:val="13"/>
  </w:num>
  <w:num w:numId="19" w16cid:durableId="28920093">
    <w:abstractNumId w:val="9"/>
  </w:num>
  <w:num w:numId="20" w16cid:durableId="19893640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7D"/>
    <w:rsid w:val="00036C35"/>
    <w:rsid w:val="000441AE"/>
    <w:rsid w:val="0007360B"/>
    <w:rsid w:val="000B031E"/>
    <w:rsid w:val="000B0715"/>
    <w:rsid w:val="000C4E71"/>
    <w:rsid w:val="00103B74"/>
    <w:rsid w:val="00144C71"/>
    <w:rsid w:val="00154BEA"/>
    <w:rsid w:val="00172CB7"/>
    <w:rsid w:val="001751F3"/>
    <w:rsid w:val="00186314"/>
    <w:rsid w:val="001F0A53"/>
    <w:rsid w:val="00207307"/>
    <w:rsid w:val="0026787D"/>
    <w:rsid w:val="00282433"/>
    <w:rsid w:val="002A3CC7"/>
    <w:rsid w:val="002B1F83"/>
    <w:rsid w:val="002B2247"/>
    <w:rsid w:val="002B762E"/>
    <w:rsid w:val="002C0829"/>
    <w:rsid w:val="002D291F"/>
    <w:rsid w:val="002E0D48"/>
    <w:rsid w:val="002E3C44"/>
    <w:rsid w:val="002F4FDA"/>
    <w:rsid w:val="00302F25"/>
    <w:rsid w:val="00322739"/>
    <w:rsid w:val="00325614"/>
    <w:rsid w:val="00332C22"/>
    <w:rsid w:val="00334267"/>
    <w:rsid w:val="00347924"/>
    <w:rsid w:val="00355114"/>
    <w:rsid w:val="00356BC2"/>
    <w:rsid w:val="00374A2B"/>
    <w:rsid w:val="00391F5A"/>
    <w:rsid w:val="00393526"/>
    <w:rsid w:val="00394EC2"/>
    <w:rsid w:val="003C4A20"/>
    <w:rsid w:val="003E1C76"/>
    <w:rsid w:val="003F2AD3"/>
    <w:rsid w:val="00404DED"/>
    <w:rsid w:val="00447DF4"/>
    <w:rsid w:val="0045456F"/>
    <w:rsid w:val="00456788"/>
    <w:rsid w:val="00470F95"/>
    <w:rsid w:val="004905CE"/>
    <w:rsid w:val="004B1268"/>
    <w:rsid w:val="004E554D"/>
    <w:rsid w:val="00512F10"/>
    <w:rsid w:val="005144A8"/>
    <w:rsid w:val="0053561D"/>
    <w:rsid w:val="005712EE"/>
    <w:rsid w:val="00574931"/>
    <w:rsid w:val="00575EF5"/>
    <w:rsid w:val="005C22FD"/>
    <w:rsid w:val="005E6E5D"/>
    <w:rsid w:val="005F6A88"/>
    <w:rsid w:val="00602CFD"/>
    <w:rsid w:val="0060344F"/>
    <w:rsid w:val="00646B60"/>
    <w:rsid w:val="00661F96"/>
    <w:rsid w:val="00672453"/>
    <w:rsid w:val="00675D69"/>
    <w:rsid w:val="006A4B11"/>
    <w:rsid w:val="006C66F0"/>
    <w:rsid w:val="0072270C"/>
    <w:rsid w:val="00735835"/>
    <w:rsid w:val="0075371E"/>
    <w:rsid w:val="007613C0"/>
    <w:rsid w:val="007833E7"/>
    <w:rsid w:val="00784ECF"/>
    <w:rsid w:val="007A15B2"/>
    <w:rsid w:val="007E7E48"/>
    <w:rsid w:val="007F491F"/>
    <w:rsid w:val="007F60FD"/>
    <w:rsid w:val="0080280C"/>
    <w:rsid w:val="008353E2"/>
    <w:rsid w:val="00853E19"/>
    <w:rsid w:val="008675A0"/>
    <w:rsid w:val="008C4E08"/>
    <w:rsid w:val="008F1E3A"/>
    <w:rsid w:val="0091682E"/>
    <w:rsid w:val="0093122E"/>
    <w:rsid w:val="00957A69"/>
    <w:rsid w:val="00962B6A"/>
    <w:rsid w:val="00982ED0"/>
    <w:rsid w:val="009915C6"/>
    <w:rsid w:val="00994C15"/>
    <w:rsid w:val="009B2C61"/>
    <w:rsid w:val="009C2645"/>
    <w:rsid w:val="009E2F8F"/>
    <w:rsid w:val="009E5972"/>
    <w:rsid w:val="009F0A91"/>
    <w:rsid w:val="00A15435"/>
    <w:rsid w:val="00A40380"/>
    <w:rsid w:val="00A85D35"/>
    <w:rsid w:val="00AA4E1F"/>
    <w:rsid w:val="00AB7844"/>
    <w:rsid w:val="00AC38B8"/>
    <w:rsid w:val="00AC4D3E"/>
    <w:rsid w:val="00AE3234"/>
    <w:rsid w:val="00AF6DD2"/>
    <w:rsid w:val="00B06173"/>
    <w:rsid w:val="00B14657"/>
    <w:rsid w:val="00B31092"/>
    <w:rsid w:val="00B3547D"/>
    <w:rsid w:val="00B430FC"/>
    <w:rsid w:val="00B44107"/>
    <w:rsid w:val="00B513D8"/>
    <w:rsid w:val="00B938A3"/>
    <w:rsid w:val="00BC5355"/>
    <w:rsid w:val="00BF216A"/>
    <w:rsid w:val="00C62996"/>
    <w:rsid w:val="00C93F8B"/>
    <w:rsid w:val="00CB0253"/>
    <w:rsid w:val="00CC641A"/>
    <w:rsid w:val="00CD382E"/>
    <w:rsid w:val="00D10ECA"/>
    <w:rsid w:val="00D110BB"/>
    <w:rsid w:val="00D44A58"/>
    <w:rsid w:val="00DA013F"/>
    <w:rsid w:val="00DE090C"/>
    <w:rsid w:val="00E000A8"/>
    <w:rsid w:val="00E04AB8"/>
    <w:rsid w:val="00E141C5"/>
    <w:rsid w:val="00E22872"/>
    <w:rsid w:val="00E51C3F"/>
    <w:rsid w:val="00E53B6C"/>
    <w:rsid w:val="00E53BBF"/>
    <w:rsid w:val="00E5634E"/>
    <w:rsid w:val="00E61A19"/>
    <w:rsid w:val="00E628E3"/>
    <w:rsid w:val="00E81434"/>
    <w:rsid w:val="00E86E13"/>
    <w:rsid w:val="00E93A3C"/>
    <w:rsid w:val="00E974BB"/>
    <w:rsid w:val="00EA221F"/>
    <w:rsid w:val="00EA63EE"/>
    <w:rsid w:val="00EC06A8"/>
    <w:rsid w:val="00F20B5A"/>
    <w:rsid w:val="00F4400D"/>
    <w:rsid w:val="00F53936"/>
    <w:rsid w:val="00F71165"/>
    <w:rsid w:val="00F928F1"/>
    <w:rsid w:val="00FA367A"/>
    <w:rsid w:val="00FC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1EE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B60"/>
    <w:pPr>
      <w:spacing w:after="0" w:line="288" w:lineRule="auto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AC4D3E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bidi="en-GB"/>
    </w:rPr>
  </w:style>
  <w:style w:type="paragraph" w:styleId="Heading2">
    <w:name w:val="heading 2"/>
    <w:basedOn w:val="Normal"/>
    <w:next w:val="Normal"/>
    <w:link w:val="Heading2Char"/>
    <w:uiPriority w:val="3"/>
    <w:qFormat/>
    <w:rsid w:val="00AC4D3E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3"/>
    <w:qFormat/>
    <w:rsid w:val="002E0D48"/>
    <w:pPr>
      <w:keepNext/>
      <w:keepLines/>
      <w:spacing w:after="12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391F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qFormat/>
    <w:rsid w:val="00391F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qFormat/>
    <w:rsid w:val="00391F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qFormat/>
    <w:rsid w:val="00391F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qFormat/>
    <w:rsid w:val="00391F5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qFormat/>
    <w:rsid w:val="00391F5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AC4D3E"/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bidi="en-GB"/>
    </w:rPr>
  </w:style>
  <w:style w:type="character" w:customStyle="1" w:styleId="Heading2Char">
    <w:name w:val="Heading 2 Char"/>
    <w:basedOn w:val="DefaultParagraphFont"/>
    <w:link w:val="Heading2"/>
    <w:uiPriority w:val="3"/>
    <w:rsid w:val="00F53936"/>
    <w:rPr>
      <w:rFonts w:eastAsiaTheme="majorEastAsia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rsid w:val="002E0D48"/>
    <w:rPr>
      <w:rFonts w:eastAsiaTheme="majorEastAsia" w:cstheme="majorBidi"/>
      <w:color w:val="000000" w:themeColor="tex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53936"/>
    <w:rPr>
      <w:rFonts w:asciiTheme="majorHAnsi" w:eastAsiaTheme="majorEastAsia" w:hAnsiTheme="majorHAnsi" w:cstheme="majorBidi"/>
      <w:i/>
      <w:iCs/>
      <w:color w:val="151C3A" w:themeColor="text2"/>
      <w:sz w:val="2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paragraph" w:styleId="ListBullet">
    <w:name w:val="List Bullet"/>
    <w:basedOn w:val="Normal"/>
    <w:uiPriority w:val="4"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393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E81434"/>
    <w:pPr>
      <w:spacing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53936"/>
    <w:rPr>
      <w:color w:val="125F6A" w:themeColor="accent1" w:themeShade="80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936"/>
    <w:rPr>
      <w:rFonts w:ascii="Segoe UI" w:hAnsi="Segoe UI" w:cs="Segoe UI"/>
      <w:color w:val="000000" w:themeColor="text1"/>
      <w:sz w:val="20"/>
      <w:szCs w:val="18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53936"/>
    <w:rPr>
      <w:rFonts w:asciiTheme="majorHAnsi" w:eastAsiaTheme="majorEastAsia" w:hAnsiTheme="majorHAnsi" w:cstheme="majorBidi"/>
      <w:color w:val="25C0D5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F53936"/>
    <w:rPr>
      <w:rFonts w:asciiTheme="majorHAnsi" w:eastAsiaTheme="majorEastAsia" w:hAnsiTheme="majorHAnsi" w:cstheme="majorBidi"/>
      <w:color w:val="25C0D5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F53936"/>
    <w:rPr>
      <w:rFonts w:asciiTheme="majorHAnsi" w:eastAsiaTheme="majorEastAsia" w:hAnsiTheme="majorHAnsi" w:cstheme="majorBidi"/>
      <w:i/>
      <w:iCs/>
      <w:color w:val="25C0D5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F53936"/>
    <w:rPr>
      <w:rFonts w:asciiTheme="majorHAnsi" w:eastAsiaTheme="majorEastAsia" w:hAnsiTheme="majorHAnsi" w:cstheme="majorBidi"/>
      <w:color w:val="151C3A" w:themeColor="text2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F53936"/>
    <w:rPr>
      <w:rFonts w:asciiTheme="majorHAnsi" w:eastAsiaTheme="majorEastAsia" w:hAnsiTheme="majorHAnsi" w:cstheme="majorBidi"/>
      <w:i/>
      <w:iCs/>
      <w:color w:val="151C3A" w:themeColor="text2"/>
      <w:sz w:val="20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rsid w:val="00391F5A"/>
  </w:style>
  <w:style w:type="paragraph" w:styleId="BodyText">
    <w:name w:val="Body Text"/>
    <w:basedOn w:val="Normal"/>
    <w:link w:val="BodyTextChar"/>
    <w:uiPriority w:val="99"/>
    <w:semiHidden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5393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5393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5393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5393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5393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5393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5393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5393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391F5A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53936"/>
    <w:rPr>
      <w:color w:val="000000" w:themeColor="text1"/>
      <w:sz w:val="20"/>
    </w:rPr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3936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3936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F53936"/>
    <w:rPr>
      <w:color w:val="000000" w:themeColor="text1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391F5A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393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391F5A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5393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F53936"/>
    <w:rPr>
      <w:b/>
      <w:i w:val="0"/>
      <w:iCs/>
    </w:rPr>
  </w:style>
  <w:style w:type="character" w:styleId="EndnoteReference">
    <w:name w:val="endnote reference"/>
    <w:basedOn w:val="DefaultParagraphFont"/>
    <w:uiPriority w:val="99"/>
    <w:semiHidden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91F5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393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391F5A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391F5A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391F5A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393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rsid w:val="00391F5A"/>
  </w:style>
  <w:style w:type="paragraph" w:styleId="HTMLAddress">
    <w:name w:val="HTML Address"/>
    <w:basedOn w:val="Normal"/>
    <w:link w:val="HTMLAddressChar"/>
    <w:uiPriority w:val="99"/>
    <w:semiHidden/>
    <w:rsid w:val="00391F5A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5393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391F5A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93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391F5A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391F5A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391F5A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391F5A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391F5A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391F5A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391F5A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391F5A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391F5A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53936"/>
    <w:rPr>
      <w:i/>
      <w:iCs/>
      <w:color w:val="25C0D5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391F5A"/>
  </w:style>
  <w:style w:type="paragraph" w:styleId="List">
    <w:name w:val="List"/>
    <w:basedOn w:val="Normal"/>
    <w:uiPriority w:val="99"/>
    <w:semiHidden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semiHidden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5393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5393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391F5A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5393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391F5A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5393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53936"/>
    <w:rPr>
      <w:i/>
      <w:iCs/>
      <w:color w:val="404040" w:themeColor="text1" w:themeTint="BF"/>
      <w:sz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53936"/>
    <w:rPr>
      <w:color w:val="000000" w:themeColor="text1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391F5A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53936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semiHidden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53936"/>
    <w:rPr>
      <w:rFonts w:eastAsiaTheme="minorEastAsia"/>
      <w:color w:val="5A5A5A" w:themeColor="text1" w:themeTint="A5"/>
      <w:spacing w:val="15"/>
      <w:sz w:val="20"/>
    </w:rPr>
  </w:style>
  <w:style w:type="character" w:styleId="SubtleEmphasis">
    <w:name w:val="Subtle Emphasis"/>
    <w:basedOn w:val="DefaultParagraphFont"/>
    <w:uiPriority w:val="19"/>
    <w:semiHidden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391F5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391F5A"/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391F5A"/>
    <w:pPr>
      <w:spacing w:before="240" w:line="312" w:lineRule="auto"/>
      <w:outlineLvl w:val="9"/>
    </w:pPr>
    <w:rPr>
      <w:color w:val="1B8F9F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AF6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theme" Target="theme/theme1.xml" /><Relationship Id="rId5" Type="http://schemas.openxmlformats.org/officeDocument/2006/relationships/styles" Target="styles.xml" /><Relationship Id="rId10" Type="http://schemas.openxmlformats.org/officeDocument/2006/relationships/fontTable" Target="fontTable.xm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TF14df29dd-0635-4310-8ddb-4db2c173b07223126b0a-7486c84e7356.dotx" TargetMode="External" 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Custom 106">
      <a:majorFont>
        <a:latin typeface="Rod"/>
        <a:ea typeface=""/>
        <a:cs typeface=""/>
      </a:majorFont>
      <a:minorFont>
        <a:latin typeface="Ralewa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CD041F3-59EE-45D8-84A9-5A256B4D25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518116-9088-458F-AEF7-06DA02EF5D1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1ECC5285-9A16-41EE-B51D-0D3193E29B45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TF14df29dd-0635-4310-8ddb-4db2c173b07223126b0a-7486c84e7356.dotx</Template>
  <TotalTime>0</TotalTime>
  <Pages>2</Pages>
  <Words>278</Words>
  <Characters>1588</Characters>
  <Application>Microsoft Office Word</Application>
  <DocSecurity>0</DocSecurity>
  <Lines>13</Lines>
  <Paragraphs>3</Paragraphs>
  <ScaleCrop>false</ScaleCrop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2025-10-24T22:43:00Z</dcterms:created>
  <dcterms:modified xsi:type="dcterms:W3CDTF">2025-10-24T22:43:00Z</dcterms:modified>
</cp:coreProperties>
</file>